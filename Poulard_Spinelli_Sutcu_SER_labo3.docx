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9C1" w:rsidRPr="00181170" w:rsidRDefault="00181170" w:rsidP="00181170">
      <w:pPr>
        <w:pStyle w:val="Titre1"/>
      </w:pPr>
      <w:r w:rsidRPr="00181170">
        <w:t>Description des classes</w:t>
      </w:r>
    </w:p>
    <w:p w:rsidR="00181170" w:rsidRDefault="00181170" w:rsidP="00181170">
      <w:bookmarkStart w:id="0" w:name="_GoBack"/>
      <w:bookmarkEnd w:id="0"/>
    </w:p>
    <w:p w:rsidR="00181170" w:rsidRPr="00181170" w:rsidRDefault="00181170" w:rsidP="00181170">
      <w:pPr>
        <w:pStyle w:val="Titre1"/>
      </w:pPr>
      <w:r w:rsidRPr="00181170">
        <w:t xml:space="preserve">Principales difficultés rencontrées </w:t>
      </w:r>
    </w:p>
    <w:p w:rsidR="00181170" w:rsidRDefault="00181170" w:rsidP="00181170"/>
    <w:p w:rsidR="00181170" w:rsidRDefault="00181170" w:rsidP="00181170">
      <w:pPr>
        <w:pStyle w:val="Titre1"/>
      </w:pPr>
      <w:r>
        <w:t>Les problèmes connus</w:t>
      </w:r>
    </w:p>
    <w:p w:rsidR="00181170" w:rsidRDefault="00181170" w:rsidP="00181170"/>
    <w:p w:rsidR="00181170" w:rsidRDefault="00181170" w:rsidP="00181170">
      <w:pPr>
        <w:pStyle w:val="Titre1"/>
      </w:pPr>
      <w:r>
        <w:t>Copies d’écran</w:t>
      </w:r>
    </w:p>
    <w:p w:rsidR="00181170" w:rsidRDefault="00181170" w:rsidP="00181170">
      <w:pPr>
        <w:pStyle w:val="Titre2"/>
      </w:pPr>
      <w:proofErr w:type="spellStart"/>
      <w:r>
        <w:t>Parsing</w:t>
      </w:r>
      <w:proofErr w:type="spellEnd"/>
      <w:r>
        <w:t xml:space="preserve"> du fichier </w:t>
      </w:r>
      <w:proofErr w:type="spellStart"/>
      <w:r>
        <w:t>geojson</w:t>
      </w:r>
      <w:proofErr w:type="spellEnd"/>
    </w:p>
    <w:p w:rsidR="00181170" w:rsidRDefault="00181170" w:rsidP="00181170">
      <w:pPr>
        <w:pStyle w:val="Titre2"/>
      </w:pPr>
      <w:r>
        <w:t xml:space="preserve">Résultat du KML dans </w:t>
      </w:r>
      <w:proofErr w:type="spellStart"/>
      <w:r>
        <w:t>GoogleEarth</w:t>
      </w:r>
      <w:proofErr w:type="spellEnd"/>
    </w:p>
    <w:p w:rsidR="00181170" w:rsidRDefault="00181170" w:rsidP="00181170"/>
    <w:p w:rsidR="00181170" w:rsidRDefault="00181170" w:rsidP="00181170">
      <w:pPr>
        <w:pStyle w:val="Titre1"/>
      </w:pPr>
      <w:r>
        <w:t>Apprentissages</w:t>
      </w:r>
    </w:p>
    <w:p w:rsidR="00181170" w:rsidRDefault="00181170" w:rsidP="00181170"/>
    <w:p w:rsidR="00181170" w:rsidRPr="00181170" w:rsidRDefault="00181170" w:rsidP="00181170">
      <w:pPr>
        <w:pStyle w:val="Titre1"/>
      </w:pPr>
      <w:r>
        <w:t>Conclusion</w:t>
      </w:r>
    </w:p>
    <w:p w:rsidR="005209C1" w:rsidRPr="005209C1" w:rsidRDefault="005209C1" w:rsidP="005209C1"/>
    <w:p w:rsidR="005209C1" w:rsidRPr="005209C1" w:rsidRDefault="005209C1" w:rsidP="005209C1"/>
    <w:p w:rsidR="005209C1" w:rsidRPr="005209C1" w:rsidRDefault="005209C1" w:rsidP="005209C1"/>
    <w:p w:rsidR="005209C1" w:rsidRPr="005209C1" w:rsidRDefault="005209C1" w:rsidP="005209C1"/>
    <w:p w:rsidR="005209C1" w:rsidRPr="005209C1" w:rsidRDefault="005209C1" w:rsidP="005209C1"/>
    <w:p w:rsidR="005209C1" w:rsidRPr="005209C1" w:rsidRDefault="005209C1" w:rsidP="005209C1"/>
    <w:p w:rsidR="005209C1" w:rsidRPr="005209C1" w:rsidRDefault="005209C1" w:rsidP="005209C1"/>
    <w:p w:rsidR="005209C1" w:rsidRPr="005209C1" w:rsidRDefault="005209C1" w:rsidP="005209C1"/>
    <w:p w:rsidR="005209C1" w:rsidRPr="005209C1" w:rsidRDefault="005209C1" w:rsidP="005209C1"/>
    <w:p w:rsidR="005209C1" w:rsidRPr="005209C1" w:rsidRDefault="005209C1" w:rsidP="005209C1"/>
    <w:p w:rsidR="005209C1" w:rsidRPr="005209C1" w:rsidRDefault="005209C1" w:rsidP="005209C1"/>
    <w:p w:rsidR="005209C1" w:rsidRPr="005209C1" w:rsidRDefault="005209C1" w:rsidP="005209C1"/>
    <w:p w:rsidR="005209C1" w:rsidRPr="005209C1" w:rsidRDefault="005209C1" w:rsidP="005209C1"/>
    <w:p w:rsidR="005209C1" w:rsidRDefault="005209C1" w:rsidP="005209C1"/>
    <w:p w:rsidR="005759A4" w:rsidRPr="005209C1" w:rsidRDefault="005209C1" w:rsidP="005209C1">
      <w:pPr>
        <w:tabs>
          <w:tab w:val="left" w:pos="1092"/>
        </w:tabs>
      </w:pPr>
      <w:r>
        <w:tab/>
      </w:r>
    </w:p>
    <w:sectPr w:rsidR="005759A4" w:rsidRPr="005209C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02F" w:rsidRDefault="000B502F" w:rsidP="00F343D6">
      <w:pPr>
        <w:spacing w:after="0" w:line="240" w:lineRule="auto"/>
      </w:pPr>
      <w:r>
        <w:separator/>
      </w:r>
    </w:p>
  </w:endnote>
  <w:endnote w:type="continuationSeparator" w:id="0">
    <w:p w:rsidR="000B502F" w:rsidRDefault="000B502F" w:rsidP="00F34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705"/>
      <w:gridCol w:w="2650"/>
      <w:gridCol w:w="3717"/>
    </w:tblGrid>
    <w:tr w:rsidR="00394CBC" w:rsidRPr="009250B0" w:rsidTr="000817B1">
      <w:trPr>
        <w:jc w:val="center"/>
      </w:trPr>
      <w:tc>
        <w:tcPr>
          <w:tcW w:w="2783" w:type="dxa"/>
          <w:vAlign w:val="center"/>
        </w:tcPr>
        <w:p w:rsidR="00394CBC" w:rsidRPr="000F381C" w:rsidRDefault="00394CBC" w:rsidP="00DF52B7">
          <w:pPr>
            <w:pStyle w:val="-Pieddepage"/>
          </w:pPr>
          <w:r w:rsidRPr="000F381C">
            <w:t xml:space="preserve">Auteur : </w:t>
          </w:r>
          <w:proofErr w:type="spellStart"/>
          <w:r w:rsidR="00DF52B7">
            <w:t>Sutcu</w:t>
          </w:r>
          <w:proofErr w:type="spellEnd"/>
          <w:r w:rsidR="00DF52B7">
            <w:t xml:space="preserve"> </w:t>
          </w:r>
          <w:proofErr w:type="spellStart"/>
          <w:r w:rsidR="00DF52B7">
            <w:t>Volkan</w:t>
          </w:r>
          <w:proofErr w:type="spellEnd"/>
          <w:r w:rsidR="00181170">
            <w:t xml:space="preserve">, Rémi </w:t>
          </w:r>
          <w:proofErr w:type="spellStart"/>
          <w:r w:rsidR="00181170">
            <w:t>Poulard</w:t>
          </w:r>
          <w:proofErr w:type="spellEnd"/>
          <w:r w:rsidR="00181170">
            <w:t xml:space="preserve"> et </w:t>
          </w:r>
          <w:proofErr w:type="spellStart"/>
          <w:r w:rsidR="00181170">
            <w:t>Isaia</w:t>
          </w:r>
          <w:proofErr w:type="spellEnd"/>
          <w:r w:rsidR="00181170">
            <w:t xml:space="preserve"> </w:t>
          </w:r>
          <w:proofErr w:type="spellStart"/>
          <w:r w:rsidR="00181170">
            <w:t>Spinelli</w:t>
          </w:r>
          <w:proofErr w:type="spellEnd"/>
        </w:p>
      </w:tc>
      <w:tc>
        <w:tcPr>
          <w:tcW w:w="2706" w:type="dxa"/>
          <w:vAlign w:val="center"/>
        </w:tcPr>
        <w:p w:rsidR="00394CBC" w:rsidRPr="000F381C" w:rsidRDefault="00394CBC" w:rsidP="000817B1">
          <w:pPr>
            <w:pStyle w:val="-Pieddepage"/>
            <w:jc w:val="center"/>
          </w:pPr>
        </w:p>
      </w:tc>
      <w:tc>
        <w:tcPr>
          <w:tcW w:w="3799" w:type="dxa"/>
          <w:vAlign w:val="center"/>
        </w:tcPr>
        <w:p w:rsidR="00394CBC" w:rsidRPr="000F381C" w:rsidRDefault="00394CBC" w:rsidP="000817B1">
          <w:pPr>
            <w:pStyle w:val="-Pieddepage"/>
            <w:jc w:val="right"/>
          </w:pPr>
          <w:r w:rsidRPr="000F381C">
            <w:t xml:space="preserve">Création : </w:t>
          </w:r>
          <w:r>
            <w:fldChar w:fldCharType="begin"/>
          </w:r>
          <w:r>
            <w:instrText xml:space="preserve"> CREATEDATE  \@ "dd.MM.yyyy"  \* MERGEFORMAT </w:instrText>
          </w:r>
          <w:r>
            <w:fldChar w:fldCharType="separate"/>
          </w:r>
          <w:r w:rsidR="0007788F">
            <w:rPr>
              <w:noProof/>
            </w:rPr>
            <w:t>29.04.2019</w:t>
          </w:r>
          <w:r>
            <w:rPr>
              <w:noProof/>
            </w:rPr>
            <w:fldChar w:fldCharType="end"/>
          </w:r>
          <w:r w:rsidRPr="000F381C">
            <w:t xml:space="preserve"> </w:t>
          </w:r>
        </w:p>
      </w:tc>
    </w:tr>
    <w:tr w:rsidR="00394CBC" w:rsidRPr="009250B0" w:rsidTr="000817B1">
      <w:trPr>
        <w:jc w:val="center"/>
      </w:trPr>
      <w:tc>
        <w:tcPr>
          <w:tcW w:w="2783" w:type="dxa"/>
          <w:vAlign w:val="center"/>
        </w:tcPr>
        <w:p w:rsidR="00394CBC" w:rsidRPr="000F381C" w:rsidRDefault="00AF0632" w:rsidP="00DF52B7">
          <w:pPr>
            <w:pStyle w:val="-Pieddepage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LASTSAVEDBY  \* FirstCap  \* MERGEFORMAT </w:instrText>
          </w:r>
          <w:r>
            <w:rPr>
              <w:noProof/>
            </w:rPr>
            <w:fldChar w:fldCharType="end"/>
          </w:r>
        </w:p>
      </w:tc>
      <w:tc>
        <w:tcPr>
          <w:tcW w:w="2706" w:type="dxa"/>
          <w:vAlign w:val="center"/>
        </w:tcPr>
        <w:p w:rsidR="00394CBC" w:rsidRPr="000F381C" w:rsidRDefault="00394CBC" w:rsidP="000817B1">
          <w:pPr>
            <w:pStyle w:val="-Pieddepage"/>
            <w:jc w:val="center"/>
          </w:pPr>
          <w:r w:rsidRPr="000F381C">
            <w:t xml:space="preserve">Page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PAGE </w:instrText>
          </w:r>
          <w:r w:rsidRPr="000F381C">
            <w:rPr>
              <w:rStyle w:val="Numrodepage"/>
            </w:rPr>
            <w:fldChar w:fldCharType="separate"/>
          </w:r>
          <w:r w:rsidR="00181170">
            <w:rPr>
              <w:rStyle w:val="Numrodepage"/>
              <w:noProof/>
            </w:rPr>
            <w:t>1</w:t>
          </w:r>
          <w:r w:rsidRPr="000F381C">
            <w:rPr>
              <w:rStyle w:val="Numrodepage"/>
            </w:rPr>
            <w:fldChar w:fldCharType="end"/>
          </w:r>
          <w:r w:rsidRPr="000F381C">
            <w:rPr>
              <w:rStyle w:val="Numrodepage"/>
            </w:rPr>
            <w:t xml:space="preserve"> sur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NUMPAGES </w:instrText>
          </w:r>
          <w:r w:rsidRPr="000F381C">
            <w:rPr>
              <w:rStyle w:val="Numrodepage"/>
            </w:rPr>
            <w:fldChar w:fldCharType="separate"/>
          </w:r>
          <w:r w:rsidR="00181170">
            <w:rPr>
              <w:rStyle w:val="Numrodepage"/>
              <w:noProof/>
            </w:rPr>
            <w:t>2</w:t>
          </w:r>
          <w:r w:rsidRPr="000F381C">
            <w:rPr>
              <w:rStyle w:val="Numrodepage"/>
            </w:rPr>
            <w:fldChar w:fldCharType="end"/>
          </w:r>
        </w:p>
      </w:tc>
      <w:tc>
        <w:tcPr>
          <w:tcW w:w="3799" w:type="dxa"/>
          <w:vAlign w:val="center"/>
        </w:tcPr>
        <w:p w:rsidR="00394CBC" w:rsidRPr="000F381C" w:rsidRDefault="00394CBC" w:rsidP="000817B1">
          <w:pPr>
            <w:pStyle w:val="-Pieddepage"/>
            <w:jc w:val="right"/>
          </w:pPr>
          <w:r w:rsidRPr="000F381C">
            <w:t xml:space="preserve">Impression : </w:t>
          </w:r>
          <w:r>
            <w:fldChar w:fldCharType="begin"/>
          </w:r>
          <w:r>
            <w:instrText xml:space="preserve"> PRINTDATE  \@ "dd/MM/yyyy HH:mm"  \* MERGEFORMAT </w:instrText>
          </w:r>
          <w:r>
            <w:fldChar w:fldCharType="separate"/>
          </w:r>
          <w:r w:rsidR="0007788F">
            <w:rPr>
              <w:noProof/>
            </w:rPr>
            <w:t>00/00/0000 00:00</w:t>
          </w:r>
          <w:r>
            <w:rPr>
              <w:noProof/>
            </w:rPr>
            <w:fldChar w:fldCharType="end"/>
          </w:r>
        </w:p>
      </w:tc>
    </w:tr>
    <w:tr w:rsidR="00394CBC" w:rsidRPr="009250B0" w:rsidTr="000817B1">
      <w:trPr>
        <w:jc w:val="center"/>
      </w:trPr>
      <w:tc>
        <w:tcPr>
          <w:tcW w:w="2783" w:type="dxa"/>
          <w:vAlign w:val="center"/>
        </w:tcPr>
        <w:p w:rsidR="00394CBC" w:rsidRPr="000F381C" w:rsidRDefault="00394CBC" w:rsidP="000817B1">
          <w:pPr>
            <w:pStyle w:val="-Pieddepage"/>
          </w:pPr>
          <w:r>
            <w:t xml:space="preserve">Version : </w:t>
          </w:r>
          <w:r w:rsidR="000B502F">
            <w:fldChar w:fldCharType="begin"/>
          </w:r>
          <w:r w:rsidR="000B502F">
            <w:instrText xml:space="preserve"> INFO  RevNum  \* MERGEFORMAT </w:instrText>
          </w:r>
          <w:r w:rsidR="000B502F">
            <w:fldChar w:fldCharType="separate"/>
          </w:r>
          <w:r w:rsidR="0007788F">
            <w:t>1</w:t>
          </w:r>
          <w:r w:rsidR="000B502F">
            <w:fldChar w:fldCharType="end"/>
          </w:r>
          <w:r>
            <w:t xml:space="preserve"> du </w:t>
          </w:r>
          <w:r>
            <w:fldChar w:fldCharType="begin"/>
          </w:r>
          <w:r>
            <w:instrText xml:space="preserve"> DATE  \@ "dd/MM/yyyy"  \* MERGEFORMAT </w:instrText>
          </w:r>
          <w:r>
            <w:fldChar w:fldCharType="separate"/>
          </w:r>
          <w:r w:rsidR="00181170">
            <w:rPr>
              <w:noProof/>
            </w:rPr>
            <w:t>29/04/2019</w:t>
          </w:r>
          <w:r>
            <w:rPr>
              <w:noProof/>
            </w:rPr>
            <w:fldChar w:fldCharType="end"/>
          </w:r>
        </w:p>
      </w:tc>
      <w:tc>
        <w:tcPr>
          <w:tcW w:w="6505" w:type="dxa"/>
          <w:gridSpan w:val="2"/>
          <w:vAlign w:val="center"/>
        </w:tcPr>
        <w:p w:rsidR="00394CBC" w:rsidRPr="000F381C" w:rsidRDefault="00AF0632" w:rsidP="000817B1">
          <w:pPr>
            <w:pStyle w:val="-Pieddepage"/>
            <w:jc w:val="right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\* FirstCap  \* MERGEFORMAT </w:instrText>
          </w:r>
          <w:r>
            <w:rPr>
              <w:noProof/>
            </w:rPr>
            <w:fldChar w:fldCharType="separate"/>
          </w:r>
          <w:r w:rsidR="005209C1">
            <w:rPr>
              <w:noProof/>
            </w:rPr>
            <w:t>Poulard_Spinelli_Sutcu_SER_labo3.docx</w:t>
          </w:r>
          <w:r>
            <w:rPr>
              <w:noProof/>
            </w:rPr>
            <w:fldChar w:fldCharType="end"/>
          </w:r>
        </w:p>
      </w:tc>
    </w:tr>
  </w:tbl>
  <w:p w:rsidR="00394CBC" w:rsidRDefault="00394CBC" w:rsidP="00F343D6">
    <w:pPr>
      <w:pStyle w:val="Pieddepage"/>
    </w:pPr>
  </w:p>
  <w:p w:rsidR="00394CBC" w:rsidRDefault="00394CB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02F" w:rsidRDefault="000B502F" w:rsidP="00F343D6">
      <w:pPr>
        <w:spacing w:after="0" w:line="240" w:lineRule="auto"/>
      </w:pPr>
      <w:r>
        <w:separator/>
      </w:r>
    </w:p>
  </w:footnote>
  <w:footnote w:type="continuationSeparator" w:id="0">
    <w:p w:rsidR="000B502F" w:rsidRDefault="000B502F" w:rsidP="00F34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044"/>
      <w:gridCol w:w="3009"/>
      <w:gridCol w:w="3019"/>
    </w:tblGrid>
    <w:tr w:rsidR="00394CBC" w:rsidTr="000817B1">
      <w:trPr>
        <w:trHeight w:val="536"/>
        <w:jc w:val="center"/>
      </w:trPr>
      <w:tc>
        <w:tcPr>
          <w:tcW w:w="3070" w:type="dxa"/>
          <w:vAlign w:val="center"/>
        </w:tcPr>
        <w:p w:rsidR="00394CBC" w:rsidRPr="00F140E7" w:rsidRDefault="0042400F" w:rsidP="000817B1">
          <w:pPr>
            <w:pStyle w:val="En-tte"/>
            <w:rPr>
              <w:rFonts w:asciiTheme="minorHAnsi" w:hAnsiTheme="minorHAnsi" w:cstheme="minorHAnsi"/>
            </w:rPr>
          </w:pPr>
          <w:r>
            <w:rPr>
              <w:noProof/>
            </w:rPr>
            <w:drawing>
              <wp:inline distT="0" distB="0" distL="0" distR="0" wp14:anchorId="3E9D1FF9" wp14:editId="2CE073AB">
                <wp:extent cx="1229995" cy="410210"/>
                <wp:effectExtent l="0" t="0" r="0" b="0"/>
                <wp:docPr id="2" name="Image 14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14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9995" cy="410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1" w:type="dxa"/>
          <w:vAlign w:val="center"/>
        </w:tcPr>
        <w:p w:rsidR="00394CBC" w:rsidRPr="008554C9" w:rsidRDefault="00E85060" w:rsidP="003C7D40">
          <w:pPr>
            <w:pStyle w:val="En-tte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SER:</w:t>
          </w:r>
          <w:r w:rsidR="0007788F">
            <w:rPr>
              <w:sz w:val="32"/>
              <w:szCs w:val="32"/>
            </w:rPr>
            <w:t xml:space="preserve"> </w:t>
          </w:r>
          <w:r>
            <w:rPr>
              <w:sz w:val="32"/>
              <w:szCs w:val="32"/>
            </w:rPr>
            <w:t>l</w:t>
          </w:r>
          <w:r w:rsidR="0007788F">
            <w:rPr>
              <w:sz w:val="32"/>
              <w:szCs w:val="32"/>
            </w:rPr>
            <w:t>abo 3</w:t>
          </w:r>
        </w:p>
      </w:tc>
      <w:tc>
        <w:tcPr>
          <w:tcW w:w="3071" w:type="dxa"/>
          <w:vAlign w:val="center"/>
        </w:tcPr>
        <w:p w:rsidR="00394CBC" w:rsidRDefault="0042400F" w:rsidP="000817B1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49ED5F52" wp14:editId="326EA01C">
                <wp:extent cx="668020" cy="315595"/>
                <wp:effectExtent l="0" t="0" r="0" b="0"/>
                <wp:docPr id="3" name="Image 16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16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8020" cy="315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94CBC" w:rsidRDefault="00394CB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50848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062F4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EB33AF5"/>
    <w:multiLevelType w:val="hybridMultilevel"/>
    <w:tmpl w:val="5F70A8FE"/>
    <w:lvl w:ilvl="0" w:tplc="208AA03A">
      <w:numFmt w:val="bullet"/>
      <w:lvlText w:val="-"/>
      <w:lvlJc w:val="left"/>
      <w:pPr>
        <w:ind w:left="1211" w:hanging="360"/>
      </w:pPr>
      <w:rPr>
        <w:rFonts w:ascii="Calibri" w:eastAsiaTheme="minorEastAsia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35930D3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624A91"/>
    <w:multiLevelType w:val="multilevel"/>
    <w:tmpl w:val="67E4F6C8"/>
    <w:lvl w:ilvl="0">
      <w:start w:val="1"/>
      <w:numFmt w:val="decimal"/>
      <w:lvlText w:val="%1."/>
      <w:lvlJc w:val="left"/>
      <w:pPr>
        <w:tabs>
          <w:tab w:val="num" w:pos="851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95A53E3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8724E16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501E07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9F87195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6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88F"/>
    <w:rsid w:val="00001CEB"/>
    <w:rsid w:val="0007788F"/>
    <w:rsid w:val="000817B1"/>
    <w:rsid w:val="000B502F"/>
    <w:rsid w:val="0010153D"/>
    <w:rsid w:val="00147B3D"/>
    <w:rsid w:val="00181170"/>
    <w:rsid w:val="00394CBC"/>
    <w:rsid w:val="003B59A4"/>
    <w:rsid w:val="003C7D40"/>
    <w:rsid w:val="00415C8D"/>
    <w:rsid w:val="0042400F"/>
    <w:rsid w:val="004D7A45"/>
    <w:rsid w:val="005209C1"/>
    <w:rsid w:val="005759A4"/>
    <w:rsid w:val="00685571"/>
    <w:rsid w:val="008159B2"/>
    <w:rsid w:val="00A705BE"/>
    <w:rsid w:val="00A70D7F"/>
    <w:rsid w:val="00AF0632"/>
    <w:rsid w:val="00DE319E"/>
    <w:rsid w:val="00DF52B7"/>
    <w:rsid w:val="00E11DAE"/>
    <w:rsid w:val="00E12ECE"/>
    <w:rsid w:val="00E423FC"/>
    <w:rsid w:val="00E55D6E"/>
    <w:rsid w:val="00E85060"/>
    <w:rsid w:val="00F140E7"/>
    <w:rsid w:val="00F21493"/>
    <w:rsid w:val="00F343D6"/>
    <w:rsid w:val="00FC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01ED52F"/>
  <w15:docId w15:val="{18793B2D-9BD7-4E81-892A-1A610EA5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571"/>
  </w:style>
  <w:style w:type="paragraph" w:styleId="Titre1">
    <w:name w:val="heading 1"/>
    <w:basedOn w:val="Normal"/>
    <w:next w:val="Normal"/>
    <w:link w:val="Titre1Car"/>
    <w:uiPriority w:val="9"/>
    <w:qFormat/>
    <w:rsid w:val="00E423FC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59A4"/>
    <w:pPr>
      <w:keepNext/>
      <w:keepLines/>
      <w:numPr>
        <w:ilvl w:val="1"/>
        <w:numId w:val="9"/>
      </w:numPr>
      <w:spacing w:before="200" w:after="0"/>
      <w:ind w:left="91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B59A4"/>
    <w:pPr>
      <w:keepNext/>
      <w:keepLines/>
      <w:numPr>
        <w:ilvl w:val="2"/>
        <w:numId w:val="9"/>
      </w:numPr>
      <w:spacing w:before="200" w:after="0"/>
      <w:ind w:left="1457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23FC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23FC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23FC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23FC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23FC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23FC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F34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43D6"/>
  </w:style>
  <w:style w:type="paragraph" w:styleId="Pieddepage">
    <w:name w:val="footer"/>
    <w:basedOn w:val="Normal"/>
    <w:link w:val="PieddepageCar"/>
    <w:unhideWhenUsed/>
    <w:rsid w:val="00F34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43D6"/>
  </w:style>
  <w:style w:type="table" w:styleId="Grilledutableau">
    <w:name w:val="Table Grid"/>
    <w:basedOn w:val="TableauNormal"/>
    <w:rsid w:val="00F343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34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43D6"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  <w:semiHidden/>
    <w:rsid w:val="00F343D6"/>
  </w:style>
  <w:style w:type="paragraph" w:customStyle="1" w:styleId="-Pieddepage">
    <w:name w:val="-Pied de page"/>
    <w:basedOn w:val="Normal"/>
    <w:semiHidden/>
    <w:rsid w:val="00F343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Corpsdetexte">
    <w:name w:val="Body Text"/>
    <w:basedOn w:val="Normal"/>
    <w:link w:val="CorpsdetexteCar"/>
    <w:rsid w:val="00F343D6"/>
    <w:pPr>
      <w:spacing w:after="120" w:line="240" w:lineRule="auto"/>
      <w:ind w:firstLine="4"/>
      <w:jc w:val="both"/>
    </w:pPr>
    <w:rPr>
      <w:rFonts w:eastAsia="Times New Roman" w:cs="Times New Roman"/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rsid w:val="00F343D6"/>
    <w:rPr>
      <w:rFonts w:eastAsia="Times New Roman" w:cs="Times New Roman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E423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B59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B59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423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423F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423F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23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23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23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orpsdetexte1">
    <w:name w:val="corps de texte 1"/>
    <w:basedOn w:val="Normal"/>
    <w:qFormat/>
    <w:rsid w:val="004D7A45"/>
    <w:pPr>
      <w:ind w:left="397"/>
    </w:pPr>
  </w:style>
  <w:style w:type="paragraph" w:customStyle="1" w:styleId="corpsdetexte2">
    <w:name w:val="corps de texte 2"/>
    <w:basedOn w:val="Normal"/>
    <w:qFormat/>
    <w:rsid w:val="003B59A4"/>
    <w:pPr>
      <w:ind w:left="851"/>
    </w:pPr>
  </w:style>
  <w:style w:type="paragraph" w:customStyle="1" w:styleId="corpsdetexte3">
    <w:name w:val="corps de texte 3"/>
    <w:basedOn w:val="Normal"/>
    <w:qFormat/>
    <w:rsid w:val="003B59A4"/>
    <w:pPr>
      <w:ind w:left="1418"/>
    </w:pPr>
  </w:style>
  <w:style w:type="paragraph" w:styleId="TM1">
    <w:name w:val="toc 1"/>
    <w:basedOn w:val="Normal"/>
    <w:next w:val="Normal"/>
    <w:autoRedefine/>
    <w:uiPriority w:val="39"/>
    <w:unhideWhenUsed/>
    <w:rsid w:val="00E12EC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12EC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12ECE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E12EC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159B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8159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2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-VS\Desktop\HEIG-Document\M-rapport-labo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8D673-C150-4DAD-9ADB-3AAA649B3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M-rapport-labo.dotx</Template>
  <TotalTime>9</TotalTime>
  <Pages>2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PC-VS</dc:creator>
  <cp:keywords/>
  <cp:lastModifiedBy>Helpdesk</cp:lastModifiedBy>
  <cp:revision>5</cp:revision>
  <dcterms:created xsi:type="dcterms:W3CDTF">2019-04-29T13:23:00Z</dcterms:created>
  <dcterms:modified xsi:type="dcterms:W3CDTF">2019-04-29T14:16:00Z</dcterms:modified>
</cp:coreProperties>
</file>